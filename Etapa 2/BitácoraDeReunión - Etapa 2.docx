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67753" w:rsidRPr="00CC6FC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CC6FCE" w:rsidRDefault="00CC6FCE" w:rsidP="00CC6FCE">
            <w:pPr>
              <w:pStyle w:val="Ttulosdelasactasdelareuninydelordendelda"/>
              <w:rPr>
                <w:lang w:val="es-SV"/>
              </w:rPr>
            </w:pPr>
            <w:r w:rsidRPr="00CC6FCE">
              <w:rPr>
                <w:lang w:val="es-SV"/>
              </w:rPr>
              <w:t>Elaboración de la codificación de la soluci</w:t>
            </w:r>
            <w:r>
              <w:rPr>
                <w:lang w:val="es-SV"/>
              </w:rPr>
              <w:t>ón</w:t>
            </w:r>
          </w:p>
        </w:tc>
      </w:tr>
      <w:tr w:rsidR="00667753">
        <w:trPr>
          <w:trHeight w:hRule="exact" w:val="288"/>
          <w:jc w:val="center"/>
        </w:trPr>
        <w:sdt>
          <w:sdtPr>
            <w:id w:val="22626047"/>
            <w:placeholder>
              <w:docPart w:val="5BFE1DEC4BE440348C7AED3731AAB2F7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6-28T00:00:00Z">
              <w:dateFormat w:val="dd/MM/yyyy"/>
              <w:lid w:val="es-ES_tradnl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67753" w:rsidRDefault="00BA56BF">
                <w:pPr>
                  <w:pStyle w:val="Copiadeltextoprincipal"/>
                </w:pPr>
                <w:r>
                  <w:rPr>
                    <w:lang w:val="es-ES_tradnl"/>
                  </w:rPr>
                  <w:t>28/06/2018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Default="00CA7814" w:rsidP="00515D89">
            <w:pPr>
              <w:pStyle w:val="Copiadeltextoprincipal"/>
            </w:pPr>
            <w:r>
              <w:rPr>
                <w:spacing w:val="0"/>
              </w:rPr>
              <w:t>10:00 a.m.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Default="0053410A" w:rsidP="00515D89">
            <w:pPr>
              <w:pStyle w:val="Copiadeltextoprincipal"/>
            </w:pPr>
            <w:r>
              <w:rPr>
                <w:spacing w:val="0"/>
              </w:rPr>
              <w:t>Universidad d</w:t>
            </w:r>
            <w:r w:rsidR="00515D89">
              <w:rPr>
                <w:spacing w:val="0"/>
              </w:rPr>
              <w:t>e El Salvador</w:t>
            </w:r>
          </w:p>
        </w:tc>
      </w:tr>
      <w:tr w:rsidR="00667753" w:rsidTr="00575ED1">
        <w:trPr>
          <w:trHeight w:hRule="exact" w:val="370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Reunión convocada por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515D89">
            <w:pPr>
              <w:pStyle w:val="Copiadeltextoprincipal"/>
            </w:pPr>
            <w:r>
              <w:t xml:space="preserve">Alejandro </w:t>
            </w:r>
            <w:proofErr w:type="spellStart"/>
            <w:r>
              <w:t>Mejía</w:t>
            </w:r>
            <w:proofErr w:type="spellEnd"/>
          </w:p>
        </w:tc>
      </w:tr>
      <w:tr w:rsidR="00667753" w:rsidRPr="0053410A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Tipo de reunión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53410A" w:rsidRDefault="00BA56BF">
            <w:pPr>
              <w:pStyle w:val="Copiadeltextoprincipal"/>
              <w:rPr>
                <w:lang w:val="es-SV"/>
              </w:rPr>
            </w:pPr>
            <w:r>
              <w:rPr>
                <w:lang w:val="es-SV"/>
              </w:rPr>
              <w:t>Formativa y de trabajo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Organizador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53410A">
            <w:pPr>
              <w:pStyle w:val="Copiadeltextoprincipal"/>
            </w:pPr>
            <w:r>
              <w:t xml:space="preserve">Alejandro </w:t>
            </w:r>
            <w:proofErr w:type="spellStart"/>
            <w:r>
              <w:t>Mejía</w:t>
            </w:r>
            <w:proofErr w:type="spellEnd"/>
          </w:p>
        </w:tc>
      </w:tr>
      <w:tr w:rsidR="00667753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Apuntador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515D89">
            <w:pPr>
              <w:pStyle w:val="Copiadeltextoprincipal"/>
            </w:pPr>
            <w:r>
              <w:t>Rosa Alfaro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Cronometrador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53410A">
            <w:pPr>
              <w:pStyle w:val="Copiadeltextoprincipal"/>
            </w:pPr>
            <w:r>
              <w:t>Elizabeth Méndez</w:t>
            </w:r>
          </w:p>
        </w:tc>
      </w:tr>
      <w:tr w:rsidR="00667753" w:rsidRPr="0053410A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Asistentes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53410A" w:rsidRDefault="00515D89">
            <w:pPr>
              <w:pStyle w:val="Copiadeltextoprincipal"/>
              <w:rPr>
                <w:lang w:val="es-SV"/>
              </w:rPr>
            </w:pPr>
            <w:r w:rsidRPr="0053410A">
              <w:rPr>
                <w:lang w:val="es-SV"/>
              </w:rPr>
              <w:t>Alejandro Mejía, Elizabeth Méndez, Rosa Alfaro</w:t>
            </w:r>
          </w:p>
        </w:tc>
      </w:tr>
      <w:tr w:rsidR="00667753" w:rsidRPr="00A76CE8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575ED1" w:rsidRDefault="00515D89" w:rsidP="00515D89">
            <w:pPr>
              <w:pStyle w:val="Ttulosdelasactasdelareuninydelordendelda"/>
              <w:rPr>
                <w:lang w:val="es-ES"/>
              </w:rPr>
            </w:pPr>
            <w:r>
              <w:t xml:space="preserve">Interfaces </w:t>
            </w:r>
            <w:proofErr w:type="spellStart"/>
            <w:r>
              <w:t>gráficas</w:t>
            </w:r>
            <w:proofErr w:type="spellEnd"/>
            <w:r>
              <w:t xml:space="preserve"> en Octave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Default="00515D89" w:rsidP="00515D89">
            <w:pPr>
              <w:pStyle w:val="Copiadeltextoprincipal"/>
            </w:pPr>
            <w:r>
              <w:t>4 horas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Default="00515D89" w:rsidP="00515D89">
            <w:pPr>
              <w:pStyle w:val="Copiadeltextoprincipal"/>
            </w:pPr>
            <w:r>
              <w:t xml:space="preserve">Alejandro </w:t>
            </w:r>
            <w:proofErr w:type="spellStart"/>
            <w:r>
              <w:t>Mejía</w:t>
            </w:r>
            <w:proofErr w:type="spellEnd"/>
          </w:p>
        </w:tc>
      </w:tr>
      <w:tr w:rsidR="00667753" w:rsidRPr="0053410A" w:rsidTr="006524DD">
        <w:trPr>
          <w:trHeight w:hRule="exact" w:val="1303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Debate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53410A" w:rsidP="008A4FDB">
            <w:pPr>
              <w:pStyle w:val="Copiadeltextoprincipal"/>
              <w:jc w:val="both"/>
              <w:rPr>
                <w:lang w:val="es-SV"/>
              </w:rPr>
            </w:pPr>
            <w:r w:rsidRPr="0053410A">
              <w:rPr>
                <w:lang w:val="es-SV"/>
              </w:rPr>
              <w:t xml:space="preserve">Se </w:t>
            </w:r>
            <w:r w:rsidR="00BA56BF">
              <w:rPr>
                <w:lang w:val="es-SV"/>
              </w:rPr>
              <w:t xml:space="preserve">discute y estudia </w:t>
            </w:r>
            <w:r w:rsidR="00CA7814">
              <w:rPr>
                <w:lang w:val="es-SV"/>
              </w:rPr>
              <w:t xml:space="preserve">el tema escogido (ecuación diferencial no lineal que describe las oscilaciones del péndulo simple) así como su solución por medio de los métodos numéricos: Euler, Punto Medio, </w:t>
            </w:r>
            <w:proofErr w:type="spellStart"/>
            <w:r w:rsidR="00CA7814">
              <w:rPr>
                <w:lang w:val="es-SV"/>
              </w:rPr>
              <w:t>Heun</w:t>
            </w:r>
            <w:proofErr w:type="spellEnd"/>
            <w:r w:rsidR="00CA7814">
              <w:rPr>
                <w:lang w:val="es-SV"/>
              </w:rPr>
              <w:t xml:space="preserve"> y Euler Modificado.</w:t>
            </w:r>
          </w:p>
          <w:p w:rsidR="006524DD" w:rsidRDefault="006524DD" w:rsidP="008A4FDB">
            <w:pPr>
              <w:pStyle w:val="Copiadeltextoprincipal"/>
              <w:jc w:val="both"/>
              <w:rPr>
                <w:lang w:val="es-SV"/>
              </w:rPr>
            </w:pPr>
          </w:p>
          <w:p w:rsidR="00CA7814" w:rsidRPr="0053410A" w:rsidRDefault="00CA7814" w:rsidP="008A4FDB">
            <w:pPr>
              <w:pStyle w:val="Copiadeltextoprincipal"/>
              <w:jc w:val="both"/>
              <w:rPr>
                <w:lang w:val="es-SV"/>
              </w:rPr>
            </w:pPr>
            <w:r>
              <w:rPr>
                <w:lang w:val="es-SV"/>
              </w:rPr>
              <w:t xml:space="preserve">El grupo realiza adquisición </w:t>
            </w:r>
            <w:r>
              <w:rPr>
                <w:lang w:val="es-SV"/>
              </w:rPr>
              <w:t xml:space="preserve">de conocimientos y habilidades relacionadas a la programación en </w:t>
            </w:r>
            <w:proofErr w:type="spellStart"/>
            <w:r>
              <w:rPr>
                <w:lang w:val="es-SV"/>
              </w:rPr>
              <w:t>Octave</w:t>
            </w:r>
            <w:proofErr w:type="spellEnd"/>
            <w:r>
              <w:rPr>
                <w:lang w:val="es-SV"/>
              </w:rPr>
              <w:t xml:space="preserve"> para interfaces gráficas</w:t>
            </w:r>
            <w:r>
              <w:rPr>
                <w:lang w:val="es-SV"/>
              </w:rPr>
              <w:t xml:space="preserve"> por medio de</w:t>
            </w:r>
            <w:r w:rsidR="006524DD">
              <w:rPr>
                <w:lang w:val="es-SV"/>
              </w:rPr>
              <w:t xml:space="preserve"> la investigación y estudio de la documentación proporcionada por el software.</w:t>
            </w:r>
          </w:p>
        </w:tc>
      </w:tr>
      <w:tr w:rsidR="00667753" w:rsidRPr="0053410A" w:rsidTr="008A4FDB">
        <w:trPr>
          <w:trHeight w:hRule="exact" w:val="995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BA56BF" w:rsidRDefault="00575ED1">
            <w:pPr>
              <w:pStyle w:val="Copiadeltextoprincipal"/>
              <w:rPr>
                <w:lang w:val="es-SV"/>
              </w:rPr>
            </w:pPr>
            <w:r>
              <w:rPr>
                <w:lang w:val="es-ES"/>
              </w:rPr>
              <w:t>Conclusiones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A4FDB" w:rsidRDefault="0053410A" w:rsidP="008A4FDB">
            <w:pPr>
              <w:pStyle w:val="Copiadeltextoprincipal"/>
              <w:jc w:val="both"/>
              <w:rPr>
                <w:lang w:val="es-SV"/>
              </w:rPr>
            </w:pPr>
            <w:proofErr w:type="spellStart"/>
            <w:r>
              <w:rPr>
                <w:lang w:val="es-SV"/>
              </w:rPr>
              <w:t>Octave</w:t>
            </w:r>
            <w:proofErr w:type="spellEnd"/>
            <w:r>
              <w:rPr>
                <w:lang w:val="es-SV"/>
              </w:rPr>
              <w:t xml:space="preserve"> es un software que </w:t>
            </w:r>
            <w:r w:rsidRPr="0053410A">
              <w:rPr>
                <w:lang w:val="es-SV"/>
              </w:rPr>
              <w:t xml:space="preserve"> prove</w:t>
            </w:r>
            <w:r>
              <w:rPr>
                <w:lang w:val="es-SV"/>
              </w:rPr>
              <w:t>e</w:t>
            </w:r>
            <w:r w:rsidRPr="0053410A">
              <w:rPr>
                <w:lang w:val="es-SV"/>
              </w:rPr>
              <w:t xml:space="preserve"> las herramientas para la crea</w:t>
            </w:r>
            <w:r>
              <w:rPr>
                <w:lang w:val="es-SV"/>
              </w:rPr>
              <w:t>ción de interfaces gráficas de u</w:t>
            </w:r>
            <w:r w:rsidR="008A4FDB">
              <w:rPr>
                <w:lang w:val="es-SV"/>
              </w:rPr>
              <w:t>suario.</w:t>
            </w:r>
          </w:p>
          <w:p w:rsidR="00667753" w:rsidRPr="0053410A" w:rsidRDefault="0053410A" w:rsidP="0086014F">
            <w:pPr>
              <w:pStyle w:val="Copiadeltextoprincipal"/>
              <w:jc w:val="both"/>
              <w:rPr>
                <w:lang w:val="es-SV"/>
              </w:rPr>
            </w:pPr>
            <w:r w:rsidRPr="0053410A">
              <w:rPr>
                <w:lang w:val="es-SV"/>
              </w:rPr>
              <w:t xml:space="preserve"> </w:t>
            </w:r>
            <w:r w:rsidR="00CC6FCE">
              <w:rPr>
                <w:lang w:val="es-SV"/>
              </w:rPr>
              <w:br/>
            </w:r>
            <w:r w:rsidR="006524DD">
              <w:rPr>
                <w:lang w:val="es-SV"/>
              </w:rPr>
              <w:t>Los métodos numéricos ayudan a resolver ecuaciones diferenciales de complejidad como</w:t>
            </w:r>
            <w:r w:rsidR="0086014F">
              <w:rPr>
                <w:lang w:val="es-SV"/>
              </w:rPr>
              <w:t xml:space="preserve"> lo es </w:t>
            </w:r>
            <w:r w:rsidR="006524DD">
              <w:rPr>
                <w:lang w:val="es-SV"/>
              </w:rPr>
              <w:t xml:space="preserve">la ecuación del péndulo simple y se puede observar que para la resolución del problema presentan variaciones en </w:t>
            </w:r>
            <w:r w:rsidR="0086014F">
              <w:rPr>
                <w:lang w:val="es-SV"/>
              </w:rPr>
              <w:t>los resultados</w:t>
            </w:r>
            <w:bookmarkStart w:id="0" w:name="_GoBack"/>
            <w:bookmarkEnd w:id="0"/>
            <w:r w:rsidR="006524DD">
              <w:rPr>
                <w:lang w:val="es-SV"/>
              </w:rPr>
              <w:t>.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Elementos de acción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Responsable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Plazo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772940">
            <w:pPr>
              <w:pStyle w:val="Copiadeltextoprincipal"/>
            </w:pPr>
            <w:proofErr w:type="spellStart"/>
            <w:r>
              <w:t>Elaboración</w:t>
            </w:r>
            <w:proofErr w:type="spellEnd"/>
            <w:r>
              <w:t xml:space="preserve"> de la GUI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A5530F">
            <w:pPr>
              <w:pStyle w:val="Copiadeltextoprincipal"/>
            </w:pPr>
            <w:r>
              <w:t>Rosa Alfaro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8A4FDB">
            <w:pPr>
              <w:pStyle w:val="Copiadeltextoprincipal"/>
            </w:pPr>
            <w:r>
              <w:t xml:space="preserve">1 </w:t>
            </w:r>
            <w:proofErr w:type="spellStart"/>
            <w:r>
              <w:t>semana</w:t>
            </w:r>
            <w:proofErr w:type="spellEnd"/>
          </w:p>
        </w:tc>
      </w:tr>
      <w:tr w:rsidR="00667753" w:rsidRPr="0053410A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53410A" w:rsidRDefault="00583641">
            <w:pPr>
              <w:pStyle w:val="Copiadeltextoprincipal"/>
              <w:rPr>
                <w:lang w:val="es-SV"/>
              </w:rPr>
            </w:pPr>
            <w:r w:rsidRPr="0053410A">
              <w:rPr>
                <w:lang w:val="es-SV"/>
              </w:rPr>
              <w:t>Lectura de datos y procesamiento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53410A" w:rsidRDefault="00A5530F">
            <w:pPr>
              <w:pStyle w:val="Copiadeltextoprincipal"/>
              <w:rPr>
                <w:lang w:val="es-SV"/>
              </w:rPr>
            </w:pPr>
            <w:r w:rsidRPr="0053410A">
              <w:rPr>
                <w:lang w:val="es-SV"/>
              </w:rPr>
              <w:t>Alejandro Mejía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53410A" w:rsidRDefault="008A4FDB">
            <w:pPr>
              <w:pStyle w:val="Copiadeltextoprincipal"/>
              <w:rPr>
                <w:lang w:val="es-SV"/>
              </w:rPr>
            </w:pPr>
            <w:r>
              <w:t xml:space="preserve">1 </w:t>
            </w:r>
            <w:proofErr w:type="spellStart"/>
            <w:r>
              <w:t>semana</w:t>
            </w:r>
            <w:proofErr w:type="spellEnd"/>
          </w:p>
        </w:tc>
      </w:tr>
      <w:tr w:rsidR="00A5530F" w:rsidRPr="0053410A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5530F" w:rsidRPr="0053410A" w:rsidRDefault="008A4FDB">
            <w:pPr>
              <w:pStyle w:val="Copiadeltextoprincipal"/>
              <w:rPr>
                <w:lang w:val="es-SV"/>
              </w:rPr>
            </w:pPr>
            <w:r>
              <w:rPr>
                <w:lang w:val="es-SV"/>
              </w:rPr>
              <w:t>Procesamiento de datos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5530F" w:rsidRPr="0053410A" w:rsidRDefault="00A5530F">
            <w:pPr>
              <w:pStyle w:val="Copiadeltextoprincipal"/>
              <w:rPr>
                <w:lang w:val="es-SV"/>
              </w:rPr>
            </w:pPr>
            <w:r w:rsidRPr="0053410A">
              <w:rPr>
                <w:lang w:val="es-SV"/>
              </w:rPr>
              <w:t>Elizabeth Méndez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5530F" w:rsidRPr="0053410A" w:rsidRDefault="008A4FDB">
            <w:pPr>
              <w:pStyle w:val="Copiadeltextoprincipal"/>
              <w:rPr>
                <w:lang w:val="es-SV"/>
              </w:rPr>
            </w:pPr>
            <w:r>
              <w:t xml:space="preserve">1 </w:t>
            </w:r>
            <w:proofErr w:type="spellStart"/>
            <w:r>
              <w:t>semana</w:t>
            </w:r>
            <w:proofErr w:type="spellEnd"/>
          </w:p>
        </w:tc>
      </w:tr>
    </w:tbl>
    <w:p w:rsidR="00667753" w:rsidRPr="00A5530F" w:rsidRDefault="00667753">
      <w:pPr>
        <w:rPr>
          <w:lang w:val="es-SV"/>
        </w:rPr>
      </w:pPr>
    </w:p>
    <w:p w:rsidR="0053410A" w:rsidRPr="00A5530F" w:rsidRDefault="0053410A">
      <w:pPr>
        <w:rPr>
          <w:lang w:val="es-SV"/>
        </w:rPr>
      </w:pPr>
    </w:p>
    <w:p w:rsidR="0053410A" w:rsidRPr="00A5530F" w:rsidRDefault="0053410A">
      <w:pPr>
        <w:rPr>
          <w:lang w:val="es-SV"/>
        </w:rPr>
      </w:pPr>
    </w:p>
    <w:p w:rsidR="0053410A" w:rsidRPr="00A5530F" w:rsidRDefault="0053410A">
      <w:pPr>
        <w:rPr>
          <w:lang w:val="es-SV"/>
        </w:rPr>
      </w:pPr>
    </w:p>
    <w:tbl>
      <w:tblPr>
        <w:tblStyle w:val="Tablaconcuadrcula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53410A" w:rsidRPr="0053410A" w:rsidTr="00B9133C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53410A" w:rsidRPr="0053410A" w:rsidRDefault="0053410A" w:rsidP="00CC6FCE">
            <w:pPr>
              <w:pStyle w:val="Ttulosdelasactasdelareuninydelordendelda"/>
              <w:rPr>
                <w:lang w:val="es-SV"/>
              </w:rPr>
            </w:pPr>
            <w:r w:rsidRPr="0053410A">
              <w:rPr>
                <w:lang w:val="es-SV"/>
              </w:rPr>
              <w:t xml:space="preserve">Seguimiento de </w:t>
            </w:r>
            <w:r w:rsidR="00CC6FCE">
              <w:rPr>
                <w:lang w:val="es-SV"/>
              </w:rPr>
              <w:t>la codificación de la reunión</w:t>
            </w:r>
          </w:p>
        </w:tc>
      </w:tr>
      <w:tr w:rsidR="0053410A" w:rsidTr="00B9133C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53410A" w:rsidRDefault="008A4FDB" w:rsidP="00B9133C">
            <w:pPr>
              <w:pStyle w:val="Copiadeltextoprincipal"/>
            </w:pPr>
            <w:r>
              <w:rPr>
                <w:lang w:val="es-ES_tradnl"/>
              </w:rPr>
              <w:t>05</w:t>
            </w:r>
            <w:r w:rsidR="00BA56BF">
              <w:rPr>
                <w:lang w:val="es-ES_tradnl"/>
              </w:rPr>
              <w:t>/06/18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53410A" w:rsidRDefault="0053410A" w:rsidP="00B9133C">
            <w:pPr>
              <w:pStyle w:val="Copiadeltextoprincipal"/>
            </w:pPr>
            <w:r>
              <w:rPr>
                <w:spacing w:val="0"/>
              </w:rPr>
              <w:t xml:space="preserve">8:00 </w:t>
            </w:r>
            <w:proofErr w:type="spellStart"/>
            <w:r>
              <w:rPr>
                <w:spacing w:val="0"/>
              </w:rPr>
              <w:t>a.m</w:t>
            </w:r>
            <w:proofErr w:type="spellEnd"/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53410A" w:rsidRDefault="0053410A" w:rsidP="00B9133C">
            <w:pPr>
              <w:pStyle w:val="Copiadeltextoprincipal"/>
            </w:pPr>
            <w:proofErr w:type="spellStart"/>
            <w:r>
              <w:rPr>
                <w:spacing w:val="0"/>
              </w:rPr>
              <w:t>Conferencia</w:t>
            </w:r>
            <w:proofErr w:type="spellEnd"/>
            <w:r>
              <w:rPr>
                <w:spacing w:val="0"/>
              </w:rPr>
              <w:t xml:space="preserve"> online</w:t>
            </w:r>
          </w:p>
        </w:tc>
      </w:tr>
      <w:tr w:rsidR="0053410A" w:rsidTr="00B9133C">
        <w:trPr>
          <w:trHeight w:hRule="exact" w:val="370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410A" w:rsidRDefault="0053410A" w:rsidP="00B9133C">
            <w:pPr>
              <w:pStyle w:val="Copiadeltextoprincipal"/>
            </w:pPr>
            <w:r>
              <w:rPr>
                <w:lang w:val="es-ES"/>
              </w:rPr>
              <w:t>Reunión convocada por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410A" w:rsidRDefault="0053410A" w:rsidP="00B9133C">
            <w:pPr>
              <w:pStyle w:val="Copiadeltextoprincipal"/>
            </w:pPr>
            <w:r>
              <w:t xml:space="preserve">Alejandro </w:t>
            </w:r>
            <w:proofErr w:type="spellStart"/>
            <w:r>
              <w:t>Mejía</w:t>
            </w:r>
            <w:proofErr w:type="spellEnd"/>
          </w:p>
        </w:tc>
      </w:tr>
      <w:tr w:rsidR="0053410A" w:rsidTr="00B9133C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410A" w:rsidRDefault="0053410A" w:rsidP="00B9133C">
            <w:pPr>
              <w:pStyle w:val="Copiadeltextoprincipal"/>
            </w:pPr>
            <w:r>
              <w:rPr>
                <w:lang w:val="es-ES"/>
              </w:rPr>
              <w:t>Tipo de reunión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410A" w:rsidRDefault="0053410A" w:rsidP="00B9133C">
            <w:pPr>
              <w:pStyle w:val="Copiadeltextoprincipal"/>
            </w:pPr>
            <w:proofErr w:type="spellStart"/>
            <w:r>
              <w:t>Reunión</w:t>
            </w:r>
            <w:proofErr w:type="spellEnd"/>
            <w:r>
              <w:t xml:space="preserve"> de </w:t>
            </w:r>
            <w:proofErr w:type="spellStart"/>
            <w:r>
              <w:t>trabajo</w:t>
            </w:r>
            <w:proofErr w:type="spellEnd"/>
          </w:p>
        </w:tc>
      </w:tr>
      <w:tr w:rsidR="0053410A" w:rsidTr="00B9133C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410A" w:rsidRDefault="0053410A" w:rsidP="00B9133C">
            <w:pPr>
              <w:pStyle w:val="Copiadeltextoprincipal"/>
            </w:pPr>
            <w:r>
              <w:rPr>
                <w:lang w:val="es-ES"/>
              </w:rPr>
              <w:t>Organizador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410A" w:rsidRDefault="0053410A" w:rsidP="00B9133C">
            <w:pPr>
              <w:pStyle w:val="Copiadeltextoprincipal"/>
            </w:pPr>
            <w:r>
              <w:t>Elizabeth Méndez</w:t>
            </w:r>
          </w:p>
        </w:tc>
      </w:tr>
      <w:tr w:rsidR="0053410A" w:rsidTr="00B9133C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410A" w:rsidRDefault="0053410A" w:rsidP="00B9133C">
            <w:pPr>
              <w:pStyle w:val="Copiadeltextoprincipal"/>
            </w:pPr>
            <w:r>
              <w:rPr>
                <w:lang w:val="es-ES"/>
              </w:rPr>
              <w:t>Apuntador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410A" w:rsidRDefault="0053410A" w:rsidP="00B9133C">
            <w:pPr>
              <w:pStyle w:val="Copiadeltextoprincipal"/>
            </w:pPr>
            <w:r>
              <w:t xml:space="preserve">Alejandro </w:t>
            </w:r>
            <w:proofErr w:type="spellStart"/>
            <w:r>
              <w:t>Mejía</w:t>
            </w:r>
            <w:proofErr w:type="spellEnd"/>
          </w:p>
        </w:tc>
      </w:tr>
      <w:tr w:rsidR="0053410A" w:rsidTr="00B9133C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410A" w:rsidRDefault="0053410A" w:rsidP="00B9133C">
            <w:pPr>
              <w:pStyle w:val="Copiadeltextoprincipal"/>
            </w:pPr>
            <w:r>
              <w:rPr>
                <w:lang w:val="es-ES"/>
              </w:rPr>
              <w:t>Cronometrador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410A" w:rsidRDefault="0053410A" w:rsidP="00B9133C">
            <w:pPr>
              <w:pStyle w:val="Copiadeltextoprincipal"/>
            </w:pPr>
            <w:r>
              <w:t>Rosa Alfaro</w:t>
            </w:r>
          </w:p>
        </w:tc>
      </w:tr>
      <w:tr w:rsidR="0053410A" w:rsidRPr="0053410A" w:rsidTr="00B9133C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410A" w:rsidRDefault="0053410A" w:rsidP="00B9133C">
            <w:pPr>
              <w:pStyle w:val="Copiadeltextoprincipal"/>
            </w:pPr>
            <w:r>
              <w:rPr>
                <w:lang w:val="es-ES"/>
              </w:rPr>
              <w:t>Asistentes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410A" w:rsidRPr="0053410A" w:rsidRDefault="0053410A" w:rsidP="00B9133C">
            <w:pPr>
              <w:pStyle w:val="Copiadeltextoprincipal"/>
              <w:rPr>
                <w:lang w:val="es-SV"/>
              </w:rPr>
            </w:pPr>
            <w:r w:rsidRPr="0053410A">
              <w:rPr>
                <w:lang w:val="es-SV"/>
              </w:rPr>
              <w:t>Alejandro Mejía, Elizabeth Méndez, Rosa Alfaro</w:t>
            </w:r>
          </w:p>
        </w:tc>
      </w:tr>
      <w:tr w:rsidR="0053410A" w:rsidRPr="00A76CE8" w:rsidTr="00B9133C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53410A" w:rsidRPr="00575ED1" w:rsidRDefault="0053410A" w:rsidP="00B9133C">
            <w:pPr>
              <w:pStyle w:val="Ttulosdelasactasdelareuninydelordendelda"/>
              <w:rPr>
                <w:lang w:val="es-ES"/>
              </w:rPr>
            </w:pPr>
            <w:r>
              <w:t xml:space="preserve">Interfaces </w:t>
            </w:r>
            <w:proofErr w:type="spellStart"/>
            <w:r>
              <w:t>gráficas</w:t>
            </w:r>
            <w:proofErr w:type="spellEnd"/>
            <w:r>
              <w:t xml:space="preserve"> en Octave</w:t>
            </w:r>
          </w:p>
        </w:tc>
      </w:tr>
      <w:tr w:rsidR="0053410A" w:rsidTr="00B9133C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53410A" w:rsidRDefault="0053410A" w:rsidP="00B9133C">
            <w:pPr>
              <w:pStyle w:val="Copiadeltextoprincipal"/>
            </w:pPr>
            <w:r>
              <w:t xml:space="preserve">4 </w:t>
            </w:r>
            <w:proofErr w:type="spellStart"/>
            <w:r>
              <w:t>horas</w:t>
            </w:r>
            <w:proofErr w:type="spellEnd"/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53410A" w:rsidRDefault="0053410A" w:rsidP="00B9133C">
            <w:pPr>
              <w:pStyle w:val="Copiadeltextoprincipal"/>
            </w:pPr>
            <w:r>
              <w:t xml:space="preserve">Alejandro </w:t>
            </w:r>
            <w:proofErr w:type="spellStart"/>
            <w:r>
              <w:t>Mejía</w:t>
            </w:r>
            <w:proofErr w:type="spellEnd"/>
          </w:p>
        </w:tc>
      </w:tr>
      <w:tr w:rsidR="0053410A" w:rsidRPr="0053410A" w:rsidTr="00B9133C">
        <w:trPr>
          <w:trHeight w:hRule="exact" w:val="580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410A" w:rsidRDefault="0053410A" w:rsidP="00B9133C">
            <w:pPr>
              <w:pStyle w:val="Copiadeltextoprincipal"/>
            </w:pPr>
            <w:r>
              <w:rPr>
                <w:lang w:val="es-ES"/>
              </w:rPr>
              <w:t>Debate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A4FDB" w:rsidRPr="0053410A" w:rsidRDefault="0053410A" w:rsidP="00A5530F">
            <w:pPr>
              <w:pStyle w:val="Copiadeltextoprincipal"/>
              <w:rPr>
                <w:lang w:val="es-SV"/>
              </w:rPr>
            </w:pPr>
            <w:r w:rsidRPr="0053410A">
              <w:rPr>
                <w:lang w:val="es-SV"/>
              </w:rPr>
              <w:t xml:space="preserve">Se </w:t>
            </w:r>
            <w:r w:rsidR="00A5530F">
              <w:rPr>
                <w:lang w:val="es-SV"/>
              </w:rPr>
              <w:t>discuten los problemas relacionados a la programación</w:t>
            </w:r>
            <w:r w:rsidR="00CC6FCE">
              <w:rPr>
                <w:lang w:val="es-SV"/>
              </w:rPr>
              <w:t>, qué tipo de errores se han presentado y las mejoras a realizar</w:t>
            </w:r>
            <w:r w:rsidR="008A4FDB">
              <w:rPr>
                <w:lang w:val="es-SV"/>
              </w:rPr>
              <w:t xml:space="preserve"> en la interfaz gráfica para presentar la solución al problema.</w:t>
            </w:r>
          </w:p>
        </w:tc>
      </w:tr>
      <w:tr w:rsidR="0053410A" w:rsidRPr="0053410A" w:rsidTr="00B9133C">
        <w:trPr>
          <w:trHeight w:hRule="exact" w:val="702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410A" w:rsidRDefault="0053410A" w:rsidP="00B9133C">
            <w:pPr>
              <w:pStyle w:val="Copiadeltextoprincipal"/>
            </w:pPr>
            <w:r>
              <w:rPr>
                <w:lang w:val="es-ES"/>
              </w:rPr>
              <w:t>Conclusiones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410A" w:rsidRPr="0053410A" w:rsidRDefault="008A4FDB" w:rsidP="008A4FDB">
            <w:pPr>
              <w:pStyle w:val="Copiadeltextoprincipal"/>
              <w:rPr>
                <w:lang w:val="es-SV"/>
              </w:rPr>
            </w:pPr>
            <w:r>
              <w:rPr>
                <w:lang w:val="es-SV"/>
              </w:rPr>
              <w:t xml:space="preserve">La solución a la ecuación diferencial del </w:t>
            </w:r>
            <w:proofErr w:type="spellStart"/>
            <w:r>
              <w:rPr>
                <w:lang w:val="es-SV"/>
              </w:rPr>
              <w:t>pédulo</w:t>
            </w:r>
            <w:proofErr w:type="spellEnd"/>
            <w:r>
              <w:rPr>
                <w:lang w:val="es-SV"/>
              </w:rPr>
              <w:t xml:space="preserve"> simple presenta diferentes comportamientos que pueden visualizarse a través de los gráficos y resultados proporcionados por cada método numérico que se ha escogido.</w:t>
            </w:r>
          </w:p>
        </w:tc>
      </w:tr>
      <w:tr w:rsidR="0053410A" w:rsidTr="00B9133C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53410A" w:rsidRDefault="0053410A" w:rsidP="00B9133C">
            <w:pPr>
              <w:pStyle w:val="Copiadeltextoprincipal"/>
            </w:pPr>
            <w:r>
              <w:rPr>
                <w:lang w:val="es-ES"/>
              </w:rPr>
              <w:t>Elementos de acción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53410A" w:rsidRDefault="0053410A" w:rsidP="00B9133C">
            <w:pPr>
              <w:pStyle w:val="Copiadeltextoprincipal"/>
            </w:pPr>
            <w:r>
              <w:rPr>
                <w:lang w:val="es-ES"/>
              </w:rPr>
              <w:t>Responsable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53410A" w:rsidRDefault="0053410A" w:rsidP="00B9133C">
            <w:pPr>
              <w:pStyle w:val="Copiadeltextoprincipal"/>
            </w:pPr>
            <w:r>
              <w:rPr>
                <w:lang w:val="es-ES"/>
              </w:rPr>
              <w:t>Plazo</w:t>
            </w:r>
          </w:p>
        </w:tc>
      </w:tr>
      <w:tr w:rsidR="0053410A" w:rsidTr="00B9133C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410A" w:rsidRPr="008A4FDB" w:rsidRDefault="008A4FDB" w:rsidP="00B9133C">
            <w:pPr>
              <w:pStyle w:val="Copiadeltextoprincipal"/>
              <w:rPr>
                <w:lang w:val="es-SV"/>
              </w:rPr>
            </w:pPr>
            <w:r w:rsidRPr="008A4FDB">
              <w:rPr>
                <w:lang w:val="es-SV"/>
              </w:rPr>
              <w:t>Codificación y presentación de la soluci</w:t>
            </w:r>
            <w:r>
              <w:rPr>
                <w:lang w:val="es-SV"/>
              </w:rPr>
              <w:t>ón del problema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410A" w:rsidRDefault="008A4FDB" w:rsidP="00B9133C">
            <w:pPr>
              <w:pStyle w:val="Copiadeltextoprincipal"/>
            </w:pPr>
            <w:r w:rsidRPr="0053410A">
              <w:rPr>
                <w:lang w:val="es-SV"/>
              </w:rPr>
              <w:t>Alejandro Mejía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410A" w:rsidRDefault="008A4FDB" w:rsidP="00B9133C">
            <w:pPr>
              <w:pStyle w:val="Copiadeltextoprincipal"/>
            </w:pPr>
            <w:r>
              <w:t xml:space="preserve">3 </w:t>
            </w:r>
            <w:proofErr w:type="spellStart"/>
            <w:r>
              <w:t>días</w:t>
            </w:r>
            <w:proofErr w:type="spellEnd"/>
          </w:p>
        </w:tc>
      </w:tr>
      <w:tr w:rsidR="0053410A" w:rsidRPr="0053410A" w:rsidTr="00B9133C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410A" w:rsidRPr="0053410A" w:rsidRDefault="008A4FDB" w:rsidP="00B9133C">
            <w:pPr>
              <w:pStyle w:val="Copiadeltextoprincipal"/>
              <w:rPr>
                <w:lang w:val="es-SV"/>
              </w:rPr>
            </w:pPr>
            <w:r w:rsidRPr="008A4FDB">
              <w:rPr>
                <w:lang w:val="es-SV"/>
              </w:rPr>
              <w:t>Codificación y presentación de la soluci</w:t>
            </w:r>
            <w:r>
              <w:rPr>
                <w:lang w:val="es-SV"/>
              </w:rPr>
              <w:t>ón del problema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410A" w:rsidRPr="0053410A" w:rsidRDefault="008A4FDB" w:rsidP="00B9133C">
            <w:pPr>
              <w:pStyle w:val="Copiadeltextoprincipal"/>
              <w:rPr>
                <w:lang w:val="es-SV"/>
              </w:rPr>
            </w:pPr>
            <w:r w:rsidRPr="0053410A">
              <w:rPr>
                <w:lang w:val="es-SV"/>
              </w:rPr>
              <w:t>Elizabeth Méndez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410A" w:rsidRPr="0053410A" w:rsidRDefault="008A4FDB" w:rsidP="00B9133C">
            <w:pPr>
              <w:pStyle w:val="Copiadeltextoprincipal"/>
              <w:rPr>
                <w:lang w:val="es-SV"/>
              </w:rPr>
            </w:pPr>
            <w:r>
              <w:rPr>
                <w:lang w:val="es-SV"/>
              </w:rPr>
              <w:t>3 días</w:t>
            </w:r>
          </w:p>
        </w:tc>
      </w:tr>
      <w:tr w:rsidR="00CC6FCE" w:rsidRPr="0053410A" w:rsidTr="00B9133C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6FCE" w:rsidRPr="0053410A" w:rsidRDefault="008A4FDB" w:rsidP="00B9133C">
            <w:pPr>
              <w:pStyle w:val="Copiadeltextoprincipal"/>
              <w:rPr>
                <w:lang w:val="es-SV"/>
              </w:rPr>
            </w:pPr>
            <w:r w:rsidRPr="008A4FDB">
              <w:rPr>
                <w:lang w:val="es-SV"/>
              </w:rPr>
              <w:t>Codificación y presentación de la soluci</w:t>
            </w:r>
            <w:r>
              <w:rPr>
                <w:lang w:val="es-SV"/>
              </w:rPr>
              <w:t>ón del problema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6FCE" w:rsidRPr="0053410A" w:rsidRDefault="008A4FDB" w:rsidP="00B9133C">
            <w:pPr>
              <w:pStyle w:val="Copiadeltextoprincipal"/>
              <w:rPr>
                <w:lang w:val="es-SV"/>
              </w:rPr>
            </w:pPr>
            <w:r>
              <w:t>Rosa Alfaro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6FCE" w:rsidRPr="0053410A" w:rsidRDefault="008A4FDB" w:rsidP="00B9133C">
            <w:pPr>
              <w:pStyle w:val="Copiadeltextoprincipal"/>
              <w:rPr>
                <w:lang w:val="es-SV"/>
              </w:rPr>
            </w:pPr>
            <w:r>
              <w:rPr>
                <w:lang w:val="es-SV"/>
              </w:rPr>
              <w:t>3 días</w:t>
            </w:r>
          </w:p>
        </w:tc>
      </w:tr>
    </w:tbl>
    <w:p w:rsidR="0053410A" w:rsidRDefault="0053410A">
      <w:pPr>
        <w:rPr>
          <w:lang w:val="es-SV"/>
        </w:rPr>
      </w:pPr>
    </w:p>
    <w:p w:rsidR="004F0564" w:rsidRDefault="004F0564">
      <w:pPr>
        <w:rPr>
          <w:lang w:val="es-SV"/>
        </w:rPr>
      </w:pPr>
    </w:p>
    <w:p w:rsidR="004F0564" w:rsidRDefault="004F0564">
      <w:pPr>
        <w:rPr>
          <w:lang w:val="es-SV"/>
        </w:rPr>
      </w:pPr>
    </w:p>
    <w:p w:rsidR="004F0564" w:rsidRDefault="004F0564">
      <w:pPr>
        <w:rPr>
          <w:lang w:val="es-SV"/>
        </w:rPr>
      </w:pPr>
    </w:p>
    <w:p w:rsidR="004F0564" w:rsidRDefault="004F0564">
      <w:pPr>
        <w:rPr>
          <w:lang w:val="es-SV"/>
        </w:rPr>
      </w:pPr>
    </w:p>
    <w:p w:rsidR="004F0564" w:rsidRDefault="004F0564">
      <w:pPr>
        <w:rPr>
          <w:lang w:val="es-SV"/>
        </w:rPr>
      </w:pPr>
    </w:p>
    <w:p w:rsidR="004F0564" w:rsidRPr="0053410A" w:rsidRDefault="004F0564">
      <w:pPr>
        <w:rPr>
          <w:lang w:val="es-SV"/>
        </w:rPr>
      </w:pPr>
    </w:p>
    <w:sectPr w:rsidR="004F0564" w:rsidRPr="0053410A" w:rsidSect="00667753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240" w:rsidRDefault="00790240">
      <w:r>
        <w:separator/>
      </w:r>
    </w:p>
  </w:endnote>
  <w:endnote w:type="continuationSeparator" w:id="0">
    <w:p w:rsidR="00790240" w:rsidRDefault="0079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240" w:rsidRDefault="00790240">
      <w:r>
        <w:separator/>
      </w:r>
    </w:p>
  </w:footnote>
  <w:footnote w:type="continuationSeparator" w:id="0">
    <w:p w:rsidR="00790240" w:rsidRDefault="007902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753" w:rsidRPr="00A76CE8" w:rsidRDefault="00A76CE8">
    <w:pPr>
      <w:pStyle w:val="Ttulodelasactasdelareunin"/>
      <w:rPr>
        <w:sz w:val="32"/>
        <w:lang w:val="es-SV"/>
      </w:rPr>
    </w:pPr>
    <w:r w:rsidRPr="00A76CE8">
      <w:rPr>
        <w:sz w:val="32"/>
        <w:lang w:val="es-ES"/>
      </w:rPr>
      <w:t>Bitácora de Reunión Grupo: “</w:t>
    </w:r>
    <w:r w:rsidR="00515D89">
      <w:rPr>
        <w:sz w:val="32"/>
        <w:lang w:val="es-ES"/>
      </w:rPr>
      <w:t>ARPA</w:t>
    </w:r>
    <w:r w:rsidRPr="00A76CE8">
      <w:rPr>
        <w:sz w:val="32"/>
        <w:lang w:val="es-ES"/>
      </w:rPr>
      <w:t>”.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4CA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BA84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92C10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6310F0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7A5C7248"/>
    <w:multiLevelType w:val="hybridMultilevel"/>
    <w:tmpl w:val="FBB4E896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CE8"/>
    <w:rsid w:val="000019B6"/>
    <w:rsid w:val="00012ED7"/>
    <w:rsid w:val="00413C7B"/>
    <w:rsid w:val="004F0564"/>
    <w:rsid w:val="00515D89"/>
    <w:rsid w:val="0053410A"/>
    <w:rsid w:val="00575ED1"/>
    <w:rsid w:val="00583641"/>
    <w:rsid w:val="006524DD"/>
    <w:rsid w:val="00667753"/>
    <w:rsid w:val="006A5FFA"/>
    <w:rsid w:val="006B2B4B"/>
    <w:rsid w:val="00772940"/>
    <w:rsid w:val="00790240"/>
    <w:rsid w:val="0086014F"/>
    <w:rsid w:val="008A4FDB"/>
    <w:rsid w:val="008C125C"/>
    <w:rsid w:val="008E0548"/>
    <w:rsid w:val="008E4E64"/>
    <w:rsid w:val="00A5530F"/>
    <w:rsid w:val="00A76CE8"/>
    <w:rsid w:val="00BA56BF"/>
    <w:rsid w:val="00CA7814"/>
    <w:rsid w:val="00CC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leril\AppData\Roaming\Microsoft\Templates\Acta%20de%20reuni&#243;n%20elegan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FE1DEC4BE440348C7AED3731AAB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E8AD-A673-4047-9EDC-E4D7C7D329C9}"/>
      </w:docPartPr>
      <w:docPartBody>
        <w:p w:rsidR="00BB46C0" w:rsidRDefault="00990A92">
          <w:pPr>
            <w:pStyle w:val="5BFE1DEC4BE440348C7AED3731AAB2F7"/>
          </w:pPr>
          <w:r>
            <w:rPr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92"/>
    <w:rsid w:val="000C4044"/>
    <w:rsid w:val="00777D58"/>
    <w:rsid w:val="00990A92"/>
    <w:rsid w:val="00BB46C0"/>
    <w:rsid w:val="00C3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1253A18EC1464B8C320E9BD8CAE4E4">
    <w:name w:val="781253A18EC1464B8C320E9BD8CAE4E4"/>
  </w:style>
  <w:style w:type="paragraph" w:customStyle="1" w:styleId="5BFE1DEC4BE440348C7AED3731AAB2F7">
    <w:name w:val="5BFE1DEC4BE440348C7AED3731AAB2F7"/>
  </w:style>
  <w:style w:type="paragraph" w:customStyle="1" w:styleId="8662652C764344D183FA1B2EA3E92874">
    <w:name w:val="8662652C764344D183FA1B2EA3E92874"/>
  </w:style>
  <w:style w:type="paragraph" w:customStyle="1" w:styleId="DE9C8CC807E54682B70F796EE8AD2165">
    <w:name w:val="DE9C8CC807E54682B70F796EE8AD2165"/>
  </w:style>
  <w:style w:type="character" w:styleId="Textodelmarcadordeposicin">
    <w:name w:val="Placeholder Text"/>
    <w:basedOn w:val="Fuentedeprrafopredeter"/>
    <w:uiPriority w:val="99"/>
    <w:semiHidden/>
    <w:rsid w:val="00BB46C0"/>
    <w:rPr>
      <w:color w:val="808080"/>
    </w:rPr>
  </w:style>
  <w:style w:type="paragraph" w:customStyle="1" w:styleId="DCD38352ADFD42B283B91CB311FCB587">
    <w:name w:val="DCD38352ADFD42B283B91CB311FCB587"/>
  </w:style>
  <w:style w:type="paragraph" w:customStyle="1" w:styleId="FB2A0E356B3E4679B90CB1130FF522DC">
    <w:name w:val="FB2A0E356B3E4679B90CB1130FF522DC"/>
  </w:style>
  <w:style w:type="paragraph" w:customStyle="1" w:styleId="2CA6514D120349EFA1E66CEAEF032BAF">
    <w:name w:val="2CA6514D120349EFA1E66CEAEF032BAF"/>
  </w:style>
  <w:style w:type="paragraph" w:customStyle="1" w:styleId="F2D7F84546604B8E8200F7F6E8B806A5">
    <w:name w:val="F2D7F84546604B8E8200F7F6E8B806A5"/>
  </w:style>
  <w:style w:type="paragraph" w:customStyle="1" w:styleId="34F8D6986B8E4DD09609BBF5B0A55104">
    <w:name w:val="34F8D6986B8E4DD09609BBF5B0A55104"/>
  </w:style>
  <w:style w:type="paragraph" w:customStyle="1" w:styleId="973A990839504F9A84E56468F0AEAC12">
    <w:name w:val="973A990839504F9A84E56468F0AEAC12"/>
  </w:style>
  <w:style w:type="paragraph" w:customStyle="1" w:styleId="842AC59886B94AE0A6F27E3B098E362C">
    <w:name w:val="842AC59886B94AE0A6F27E3B098E362C"/>
  </w:style>
  <w:style w:type="paragraph" w:customStyle="1" w:styleId="7DC413DA5BB7450681573D51313D83D2">
    <w:name w:val="7DC413DA5BB7450681573D51313D83D2"/>
  </w:style>
  <w:style w:type="paragraph" w:customStyle="1" w:styleId="A0CCAF52B4F44193B84D2FC2080794F6">
    <w:name w:val="A0CCAF52B4F44193B84D2FC2080794F6"/>
  </w:style>
  <w:style w:type="paragraph" w:customStyle="1" w:styleId="F87D52F83053479090B136ABFA893955">
    <w:name w:val="F87D52F83053479090B136ABFA893955"/>
  </w:style>
  <w:style w:type="paragraph" w:customStyle="1" w:styleId="DE68FD4CBDD34FC6AC4AA75012289201">
    <w:name w:val="DE68FD4CBDD34FC6AC4AA75012289201"/>
  </w:style>
  <w:style w:type="paragraph" w:customStyle="1" w:styleId="1207E5B7B7144162929DF71DF95CA7F3">
    <w:name w:val="1207E5B7B7144162929DF71DF95CA7F3"/>
    <w:rsid w:val="00BB46C0"/>
  </w:style>
  <w:style w:type="paragraph" w:customStyle="1" w:styleId="E6E19E77D60B4AD28E85F0046E9185D1">
    <w:name w:val="E6E19E77D60B4AD28E85F0046E9185D1"/>
    <w:rsid w:val="00BB46C0"/>
  </w:style>
  <w:style w:type="paragraph" w:customStyle="1" w:styleId="FA280E53614247138D539D051F0E614D">
    <w:name w:val="FA280E53614247138D539D051F0E614D"/>
    <w:rsid w:val="00BB46C0"/>
  </w:style>
  <w:style w:type="paragraph" w:customStyle="1" w:styleId="02FF23611F15450BABF2A1FC52DDE70E">
    <w:name w:val="02FF23611F15450BABF2A1FC52DDE70E"/>
    <w:rsid w:val="00BB46C0"/>
  </w:style>
  <w:style w:type="paragraph" w:customStyle="1" w:styleId="B24E00FF8AAA4DD9B24A7F18B3812281">
    <w:name w:val="B24E00FF8AAA4DD9B24A7F18B3812281"/>
    <w:rsid w:val="00BB46C0"/>
  </w:style>
  <w:style w:type="paragraph" w:customStyle="1" w:styleId="D4CC8E173A5647ACA85A07558B95F59C">
    <w:name w:val="D4CC8E173A5647ACA85A07558B95F59C"/>
    <w:rsid w:val="00BB46C0"/>
  </w:style>
  <w:style w:type="paragraph" w:customStyle="1" w:styleId="D5CA146696D248DA8B49F075F21C05AF">
    <w:name w:val="D5CA146696D248DA8B49F075F21C05AF"/>
    <w:rsid w:val="00BB46C0"/>
  </w:style>
  <w:style w:type="paragraph" w:customStyle="1" w:styleId="D49ACBDF76804F45995832F16B330391">
    <w:name w:val="D49ACBDF76804F45995832F16B330391"/>
    <w:rsid w:val="00BB46C0"/>
  </w:style>
  <w:style w:type="paragraph" w:customStyle="1" w:styleId="E035D58A00864F948BAFD825676CB67A">
    <w:name w:val="E035D58A00864F948BAFD825676CB67A"/>
    <w:rsid w:val="00BB46C0"/>
  </w:style>
  <w:style w:type="paragraph" w:customStyle="1" w:styleId="9E55055AE91A413FB17747672B28A180">
    <w:name w:val="9E55055AE91A413FB17747672B28A180"/>
    <w:rsid w:val="00BB46C0"/>
  </w:style>
  <w:style w:type="paragraph" w:customStyle="1" w:styleId="9076F378AC814EBF86EDC40651DB8999">
    <w:name w:val="9076F378AC814EBF86EDC40651DB8999"/>
    <w:rsid w:val="00BB46C0"/>
  </w:style>
  <w:style w:type="paragraph" w:customStyle="1" w:styleId="74306EAED7AF403BAF273BD173F9320D">
    <w:name w:val="74306EAED7AF403BAF273BD173F9320D"/>
    <w:rsid w:val="00BB46C0"/>
  </w:style>
  <w:style w:type="paragraph" w:customStyle="1" w:styleId="4E83A3EAD3BB4C1E8E6CA16346D81EB2">
    <w:name w:val="4E83A3EAD3BB4C1E8E6CA16346D81EB2"/>
    <w:rsid w:val="00BB46C0"/>
  </w:style>
  <w:style w:type="paragraph" w:customStyle="1" w:styleId="81813C8DA472402CBC90533CE661FCD2">
    <w:name w:val="81813C8DA472402CBC90533CE661FCD2"/>
    <w:rsid w:val="00BB46C0"/>
  </w:style>
  <w:style w:type="paragraph" w:customStyle="1" w:styleId="8F7F1DBB4C334FD9B203BF5950962FAB">
    <w:name w:val="8F7F1DBB4C334FD9B203BF5950962FAB"/>
    <w:rsid w:val="00BB46C0"/>
  </w:style>
  <w:style w:type="paragraph" w:customStyle="1" w:styleId="A643337C55AA457F9854623627396F9E">
    <w:name w:val="A643337C55AA457F9854623627396F9E"/>
    <w:rsid w:val="00BB46C0"/>
  </w:style>
  <w:style w:type="paragraph" w:customStyle="1" w:styleId="9AD81969740149389070A7EA66F1F670">
    <w:name w:val="9AD81969740149389070A7EA66F1F670"/>
    <w:rsid w:val="00BB46C0"/>
  </w:style>
  <w:style w:type="paragraph" w:customStyle="1" w:styleId="E0D191434D6448C6819E75EE35BB1221">
    <w:name w:val="E0D191434D6448C6819E75EE35BB1221"/>
    <w:rsid w:val="00BB46C0"/>
  </w:style>
  <w:style w:type="paragraph" w:customStyle="1" w:styleId="E176C367E4D64A9E8B4DA9ACB524AA41">
    <w:name w:val="E176C367E4D64A9E8B4DA9ACB524AA41"/>
    <w:rsid w:val="00BB46C0"/>
  </w:style>
  <w:style w:type="paragraph" w:customStyle="1" w:styleId="563AA0780EE34411AD8242E1EDEBD6BA">
    <w:name w:val="563AA0780EE34411AD8242E1EDEBD6BA"/>
    <w:rsid w:val="00BB46C0"/>
  </w:style>
  <w:style w:type="paragraph" w:customStyle="1" w:styleId="D0327F57E7E3440DAFEB46BF76A83EBD">
    <w:name w:val="D0327F57E7E3440DAFEB46BF76A83EBD"/>
    <w:rsid w:val="00BB46C0"/>
  </w:style>
  <w:style w:type="paragraph" w:customStyle="1" w:styleId="57E087B478964A2793ADB656F8269F10">
    <w:name w:val="57E087B478964A2793ADB656F8269F10"/>
    <w:rsid w:val="00BB46C0"/>
  </w:style>
  <w:style w:type="paragraph" w:customStyle="1" w:styleId="9C7E5BDC3AAC413794867EBF1A3325F8">
    <w:name w:val="9C7E5BDC3AAC413794867EBF1A3325F8"/>
    <w:rsid w:val="00777D58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1253A18EC1464B8C320E9BD8CAE4E4">
    <w:name w:val="781253A18EC1464B8C320E9BD8CAE4E4"/>
  </w:style>
  <w:style w:type="paragraph" w:customStyle="1" w:styleId="5BFE1DEC4BE440348C7AED3731AAB2F7">
    <w:name w:val="5BFE1DEC4BE440348C7AED3731AAB2F7"/>
  </w:style>
  <w:style w:type="paragraph" w:customStyle="1" w:styleId="8662652C764344D183FA1B2EA3E92874">
    <w:name w:val="8662652C764344D183FA1B2EA3E92874"/>
  </w:style>
  <w:style w:type="paragraph" w:customStyle="1" w:styleId="DE9C8CC807E54682B70F796EE8AD2165">
    <w:name w:val="DE9C8CC807E54682B70F796EE8AD2165"/>
  </w:style>
  <w:style w:type="character" w:styleId="Textodelmarcadordeposicin">
    <w:name w:val="Placeholder Text"/>
    <w:basedOn w:val="Fuentedeprrafopredeter"/>
    <w:uiPriority w:val="99"/>
    <w:semiHidden/>
    <w:rsid w:val="00BB46C0"/>
    <w:rPr>
      <w:color w:val="808080"/>
    </w:rPr>
  </w:style>
  <w:style w:type="paragraph" w:customStyle="1" w:styleId="DCD38352ADFD42B283B91CB311FCB587">
    <w:name w:val="DCD38352ADFD42B283B91CB311FCB587"/>
  </w:style>
  <w:style w:type="paragraph" w:customStyle="1" w:styleId="FB2A0E356B3E4679B90CB1130FF522DC">
    <w:name w:val="FB2A0E356B3E4679B90CB1130FF522DC"/>
  </w:style>
  <w:style w:type="paragraph" w:customStyle="1" w:styleId="2CA6514D120349EFA1E66CEAEF032BAF">
    <w:name w:val="2CA6514D120349EFA1E66CEAEF032BAF"/>
  </w:style>
  <w:style w:type="paragraph" w:customStyle="1" w:styleId="F2D7F84546604B8E8200F7F6E8B806A5">
    <w:name w:val="F2D7F84546604B8E8200F7F6E8B806A5"/>
  </w:style>
  <w:style w:type="paragraph" w:customStyle="1" w:styleId="34F8D6986B8E4DD09609BBF5B0A55104">
    <w:name w:val="34F8D6986B8E4DD09609BBF5B0A55104"/>
  </w:style>
  <w:style w:type="paragraph" w:customStyle="1" w:styleId="973A990839504F9A84E56468F0AEAC12">
    <w:name w:val="973A990839504F9A84E56468F0AEAC12"/>
  </w:style>
  <w:style w:type="paragraph" w:customStyle="1" w:styleId="842AC59886B94AE0A6F27E3B098E362C">
    <w:name w:val="842AC59886B94AE0A6F27E3B098E362C"/>
  </w:style>
  <w:style w:type="paragraph" w:customStyle="1" w:styleId="7DC413DA5BB7450681573D51313D83D2">
    <w:name w:val="7DC413DA5BB7450681573D51313D83D2"/>
  </w:style>
  <w:style w:type="paragraph" w:customStyle="1" w:styleId="A0CCAF52B4F44193B84D2FC2080794F6">
    <w:name w:val="A0CCAF52B4F44193B84D2FC2080794F6"/>
  </w:style>
  <w:style w:type="paragraph" w:customStyle="1" w:styleId="F87D52F83053479090B136ABFA893955">
    <w:name w:val="F87D52F83053479090B136ABFA893955"/>
  </w:style>
  <w:style w:type="paragraph" w:customStyle="1" w:styleId="DE68FD4CBDD34FC6AC4AA75012289201">
    <w:name w:val="DE68FD4CBDD34FC6AC4AA75012289201"/>
  </w:style>
  <w:style w:type="paragraph" w:customStyle="1" w:styleId="1207E5B7B7144162929DF71DF95CA7F3">
    <w:name w:val="1207E5B7B7144162929DF71DF95CA7F3"/>
    <w:rsid w:val="00BB46C0"/>
  </w:style>
  <w:style w:type="paragraph" w:customStyle="1" w:styleId="E6E19E77D60B4AD28E85F0046E9185D1">
    <w:name w:val="E6E19E77D60B4AD28E85F0046E9185D1"/>
    <w:rsid w:val="00BB46C0"/>
  </w:style>
  <w:style w:type="paragraph" w:customStyle="1" w:styleId="FA280E53614247138D539D051F0E614D">
    <w:name w:val="FA280E53614247138D539D051F0E614D"/>
    <w:rsid w:val="00BB46C0"/>
  </w:style>
  <w:style w:type="paragraph" w:customStyle="1" w:styleId="02FF23611F15450BABF2A1FC52DDE70E">
    <w:name w:val="02FF23611F15450BABF2A1FC52DDE70E"/>
    <w:rsid w:val="00BB46C0"/>
  </w:style>
  <w:style w:type="paragraph" w:customStyle="1" w:styleId="B24E00FF8AAA4DD9B24A7F18B3812281">
    <w:name w:val="B24E00FF8AAA4DD9B24A7F18B3812281"/>
    <w:rsid w:val="00BB46C0"/>
  </w:style>
  <w:style w:type="paragraph" w:customStyle="1" w:styleId="D4CC8E173A5647ACA85A07558B95F59C">
    <w:name w:val="D4CC8E173A5647ACA85A07558B95F59C"/>
    <w:rsid w:val="00BB46C0"/>
  </w:style>
  <w:style w:type="paragraph" w:customStyle="1" w:styleId="D5CA146696D248DA8B49F075F21C05AF">
    <w:name w:val="D5CA146696D248DA8B49F075F21C05AF"/>
    <w:rsid w:val="00BB46C0"/>
  </w:style>
  <w:style w:type="paragraph" w:customStyle="1" w:styleId="D49ACBDF76804F45995832F16B330391">
    <w:name w:val="D49ACBDF76804F45995832F16B330391"/>
    <w:rsid w:val="00BB46C0"/>
  </w:style>
  <w:style w:type="paragraph" w:customStyle="1" w:styleId="E035D58A00864F948BAFD825676CB67A">
    <w:name w:val="E035D58A00864F948BAFD825676CB67A"/>
    <w:rsid w:val="00BB46C0"/>
  </w:style>
  <w:style w:type="paragraph" w:customStyle="1" w:styleId="9E55055AE91A413FB17747672B28A180">
    <w:name w:val="9E55055AE91A413FB17747672B28A180"/>
    <w:rsid w:val="00BB46C0"/>
  </w:style>
  <w:style w:type="paragraph" w:customStyle="1" w:styleId="9076F378AC814EBF86EDC40651DB8999">
    <w:name w:val="9076F378AC814EBF86EDC40651DB8999"/>
    <w:rsid w:val="00BB46C0"/>
  </w:style>
  <w:style w:type="paragraph" w:customStyle="1" w:styleId="74306EAED7AF403BAF273BD173F9320D">
    <w:name w:val="74306EAED7AF403BAF273BD173F9320D"/>
    <w:rsid w:val="00BB46C0"/>
  </w:style>
  <w:style w:type="paragraph" w:customStyle="1" w:styleId="4E83A3EAD3BB4C1E8E6CA16346D81EB2">
    <w:name w:val="4E83A3EAD3BB4C1E8E6CA16346D81EB2"/>
    <w:rsid w:val="00BB46C0"/>
  </w:style>
  <w:style w:type="paragraph" w:customStyle="1" w:styleId="81813C8DA472402CBC90533CE661FCD2">
    <w:name w:val="81813C8DA472402CBC90533CE661FCD2"/>
    <w:rsid w:val="00BB46C0"/>
  </w:style>
  <w:style w:type="paragraph" w:customStyle="1" w:styleId="8F7F1DBB4C334FD9B203BF5950962FAB">
    <w:name w:val="8F7F1DBB4C334FD9B203BF5950962FAB"/>
    <w:rsid w:val="00BB46C0"/>
  </w:style>
  <w:style w:type="paragraph" w:customStyle="1" w:styleId="A643337C55AA457F9854623627396F9E">
    <w:name w:val="A643337C55AA457F9854623627396F9E"/>
    <w:rsid w:val="00BB46C0"/>
  </w:style>
  <w:style w:type="paragraph" w:customStyle="1" w:styleId="9AD81969740149389070A7EA66F1F670">
    <w:name w:val="9AD81969740149389070A7EA66F1F670"/>
    <w:rsid w:val="00BB46C0"/>
  </w:style>
  <w:style w:type="paragraph" w:customStyle="1" w:styleId="E0D191434D6448C6819E75EE35BB1221">
    <w:name w:val="E0D191434D6448C6819E75EE35BB1221"/>
    <w:rsid w:val="00BB46C0"/>
  </w:style>
  <w:style w:type="paragraph" w:customStyle="1" w:styleId="E176C367E4D64A9E8B4DA9ACB524AA41">
    <w:name w:val="E176C367E4D64A9E8B4DA9ACB524AA41"/>
    <w:rsid w:val="00BB46C0"/>
  </w:style>
  <w:style w:type="paragraph" w:customStyle="1" w:styleId="563AA0780EE34411AD8242E1EDEBD6BA">
    <w:name w:val="563AA0780EE34411AD8242E1EDEBD6BA"/>
    <w:rsid w:val="00BB46C0"/>
  </w:style>
  <w:style w:type="paragraph" w:customStyle="1" w:styleId="D0327F57E7E3440DAFEB46BF76A83EBD">
    <w:name w:val="D0327F57E7E3440DAFEB46BF76A83EBD"/>
    <w:rsid w:val="00BB46C0"/>
  </w:style>
  <w:style w:type="paragraph" w:customStyle="1" w:styleId="57E087B478964A2793ADB656F8269F10">
    <w:name w:val="57E087B478964A2793ADB656F8269F10"/>
    <w:rsid w:val="00BB46C0"/>
  </w:style>
  <w:style w:type="paragraph" w:customStyle="1" w:styleId="9C7E5BDC3AAC413794867EBF1A3325F8">
    <w:name w:val="9C7E5BDC3AAC413794867EBF1A3325F8"/>
    <w:rsid w:val="00777D58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 elegante</Template>
  <TotalTime>111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Guillermo Mejía</dc:creator>
  <cp:keywords/>
  <cp:lastModifiedBy>DELL</cp:lastModifiedBy>
  <cp:revision>4</cp:revision>
  <cp:lastPrinted>2006-08-01T17:47:00Z</cp:lastPrinted>
  <dcterms:created xsi:type="dcterms:W3CDTF">2018-05-11T00:18:00Z</dcterms:created>
  <dcterms:modified xsi:type="dcterms:W3CDTF">2018-06-09T03:57:00Z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